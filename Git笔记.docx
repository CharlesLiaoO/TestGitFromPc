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17C" w:rsidRDefault="0076117C" w:rsidP="0076117C">
      <w:pPr>
        <w:pStyle w:val="11"/>
        <w:rPr>
          <w:sz w:val="28"/>
          <w:szCs w:val="28"/>
        </w:rPr>
      </w:pPr>
      <w:r>
        <w:rPr>
          <w:rFonts w:hint="eastAsia"/>
        </w:rPr>
        <w:t>Git</w:t>
      </w:r>
      <w:r>
        <w:rPr>
          <w:rFonts w:hint="eastAsia"/>
        </w:rPr>
        <w:t>笔记</w:t>
      </w:r>
    </w:p>
    <w:p w:rsidR="0076117C" w:rsidRDefault="0076117C" w:rsidP="0076117C">
      <w:pPr>
        <w:pStyle w:val="1"/>
      </w:pPr>
      <w:r>
        <w:rPr>
          <w:rFonts w:hint="eastAsia"/>
        </w:rPr>
        <w:t>Git基础要点</w:t>
      </w:r>
    </w:p>
    <w:p w:rsidR="0076117C" w:rsidRDefault="0076117C" w:rsidP="0076117C">
      <w:pPr>
        <w:pStyle w:val="2"/>
        <w:spacing w:before="120" w:after="120"/>
      </w:pPr>
      <w:r>
        <w:rPr>
          <w:rFonts w:hint="eastAsia"/>
        </w:rPr>
        <w:t>Git</w:t>
      </w:r>
      <w:r>
        <w:rPr>
          <w:rFonts w:hint="eastAsia"/>
        </w:rPr>
        <w:t>与</w:t>
      </w:r>
      <w:r>
        <w:rPr>
          <w:rFonts w:hint="eastAsia"/>
        </w:rPr>
        <w:t>SVN</w:t>
      </w:r>
      <w:r>
        <w:rPr>
          <w:rFonts w:hint="eastAsia"/>
        </w:rPr>
        <w:t>区别：</w:t>
      </w:r>
    </w:p>
    <w:p w:rsidR="0076117C" w:rsidRDefault="0076117C" w:rsidP="0076117C">
      <w:pPr>
        <w:pStyle w:val="af2"/>
        <w:numPr>
          <w:ilvl w:val="0"/>
          <w:numId w:val="8"/>
        </w:numPr>
        <w:textAlignment w:val="auto"/>
      </w:pPr>
      <w:r>
        <w:rPr>
          <w:rFonts w:hint="eastAsia"/>
        </w:rPr>
        <w:t>SVN</w:t>
      </w:r>
      <w:r>
        <w:rPr>
          <w:rFonts w:hint="eastAsia"/>
        </w:rPr>
        <w:t>是集中式的，必须要一个服务器，通过网络协议连接到服务器，而</w:t>
      </w:r>
      <w:r>
        <w:rPr>
          <w:rFonts w:hint="eastAsia"/>
        </w:rPr>
        <w:t>Git</w:t>
      </w:r>
      <w:r>
        <w:rPr>
          <w:rFonts w:hint="eastAsia"/>
        </w:rPr>
        <w:t>可以不需要服务器。</w:t>
      </w:r>
    </w:p>
    <w:p w:rsidR="0076117C" w:rsidRDefault="0076117C" w:rsidP="0076117C">
      <w:pPr>
        <w:pStyle w:val="af2"/>
        <w:numPr>
          <w:ilvl w:val="0"/>
          <w:numId w:val="8"/>
        </w:numPr>
        <w:textAlignment w:val="auto"/>
      </w:pPr>
      <w:r>
        <w:rPr>
          <w:rFonts w:hint="eastAsia"/>
        </w:rPr>
        <w:t>SVN</w:t>
      </w:r>
      <w:r>
        <w:rPr>
          <w:rFonts w:hint="eastAsia"/>
        </w:rPr>
        <w:t>可以看成只有</w:t>
      </w:r>
      <w:r>
        <w:rPr>
          <w:rFonts w:hint="eastAsia"/>
        </w:rPr>
        <w:t>2</w:t>
      </w:r>
      <w:r>
        <w:rPr>
          <w:rFonts w:hint="eastAsia"/>
        </w:rPr>
        <w:t>个层次，一个服务器仓库，一个本地工作区，每次提交、分支、合并等操作都同步到服务器。而</w:t>
      </w:r>
      <w:r>
        <w:rPr>
          <w:rFonts w:hint="eastAsia"/>
        </w:rPr>
        <w:t>Git</w:t>
      </w:r>
      <w:r>
        <w:rPr>
          <w:rFonts w:hint="eastAsia"/>
        </w:rPr>
        <w:t>可以看成</w:t>
      </w:r>
      <w:r>
        <w:rPr>
          <w:rFonts w:hint="eastAsia"/>
        </w:rPr>
        <w:t>4</w:t>
      </w:r>
      <w:r>
        <w:rPr>
          <w:rFonts w:hint="eastAsia"/>
        </w:rPr>
        <w:t>个层次，一个服务器仓库（如果有），一个本地仓库，一个暂存区，一个工作区，每次提交、分支、合并等操作都可以只在本地进行。</w:t>
      </w:r>
    </w:p>
    <w:p w:rsidR="0076117C" w:rsidRDefault="0076117C" w:rsidP="0076117C">
      <w:pPr>
        <w:pStyle w:val="af2"/>
        <w:numPr>
          <w:ilvl w:val="0"/>
          <w:numId w:val="8"/>
        </w:numPr>
        <w:textAlignment w:val="auto"/>
      </w:pPr>
      <w:r>
        <w:rPr>
          <w:rFonts w:hint="eastAsia"/>
        </w:rPr>
        <w:t>Git</w:t>
      </w:r>
      <w:r>
        <w:rPr>
          <w:rFonts w:hint="eastAsia"/>
        </w:rPr>
        <w:t>使用</w:t>
      </w:r>
      <w:r>
        <w:t>reset</w:t>
      </w:r>
      <w:r>
        <w:rPr>
          <w:rFonts w:hint="eastAsia"/>
        </w:rPr>
        <w:t>回退版本、</w:t>
      </w:r>
      <w:r>
        <w:rPr>
          <w:rFonts w:hint="eastAsia"/>
        </w:rPr>
        <w:t>rebase</w:t>
      </w:r>
      <w:r>
        <w:rPr>
          <w:rFonts w:hint="eastAsia"/>
        </w:rPr>
        <w:t>重整版本后，可以消除一些不需要的版本记录，结合第二点，可以尽量缩减提交数量，达到减小仓库体积的目的【未实践过】。</w:t>
      </w:r>
      <w:r>
        <w:rPr>
          <w:rFonts w:hint="eastAsia"/>
        </w:rPr>
        <w:t>SVN</w:t>
      </w:r>
      <w:r>
        <w:rPr>
          <w:rFonts w:hint="eastAsia"/>
        </w:rPr>
        <w:t>对此支持未知</w:t>
      </w:r>
    </w:p>
    <w:p w:rsidR="0076117C" w:rsidRDefault="0076117C" w:rsidP="0076117C">
      <w:pPr>
        <w:textAlignment w:val="auto"/>
      </w:pPr>
    </w:p>
    <w:p w:rsidR="0076117C" w:rsidRDefault="0076117C" w:rsidP="0076117C">
      <w:pPr>
        <w:pStyle w:val="2"/>
        <w:spacing w:before="120" w:after="120"/>
      </w:pPr>
      <w:r>
        <w:t>G</w:t>
      </w:r>
      <w:r>
        <w:rPr>
          <w:rFonts w:hint="eastAsia"/>
        </w:rPr>
        <w:t>ti</w:t>
      </w:r>
      <w:r>
        <w:rPr>
          <w:rFonts w:hint="eastAsia"/>
        </w:rPr>
        <w:t>远程更新后，如果不是跟踪分支，需要进行合并才能更新</w:t>
      </w:r>
    </w:p>
    <w:p w:rsidR="0076117C" w:rsidRDefault="0076117C" w:rsidP="0076117C">
      <w:pPr>
        <w:pStyle w:val="2"/>
        <w:spacing w:before="120" w:after="120"/>
      </w:pPr>
      <w:r>
        <w:rPr>
          <w:rFonts w:hint="eastAsia"/>
        </w:rPr>
        <w:t>Detached</w:t>
      </w:r>
      <w:r>
        <w:t xml:space="preserve"> </w:t>
      </w:r>
      <w:r>
        <w:rPr>
          <w:rFonts w:hint="eastAsia"/>
        </w:rPr>
        <w:t>branch</w:t>
      </w:r>
      <w:r>
        <w:rPr>
          <w:rFonts w:hint="eastAsia"/>
        </w:rPr>
        <w:t>是指当前</w:t>
      </w:r>
      <w:r>
        <w:rPr>
          <w:rFonts w:hint="eastAsia"/>
        </w:rPr>
        <w:t>HEAD</w:t>
      </w:r>
      <w:r>
        <w:rPr>
          <w:rFonts w:hint="eastAsia"/>
        </w:rPr>
        <w:t>不在本地分支，可能在远程分支</w:t>
      </w:r>
    </w:p>
    <w:p w:rsidR="0076117C" w:rsidRPr="00B169BD" w:rsidRDefault="0076117C" w:rsidP="0076117C">
      <w:pPr>
        <w:pStyle w:val="2"/>
        <w:spacing w:before="120" w:after="120"/>
      </w:pPr>
      <w:r w:rsidRPr="00B169BD">
        <w:t xml:space="preserve">git revert </w:t>
      </w:r>
      <w:r w:rsidRPr="00B169BD">
        <w:t>和</w:t>
      </w:r>
      <w:r w:rsidRPr="00B169BD">
        <w:t xml:space="preserve"> git reset</w:t>
      </w:r>
      <w:r w:rsidRPr="00B169BD">
        <w:t>的区别</w:t>
      </w:r>
    </w:p>
    <w:p w:rsidR="0076117C" w:rsidRDefault="0076117C" w:rsidP="0076117C">
      <w:pPr>
        <w:pStyle w:val="21"/>
        <w:ind w:firstLine="480"/>
        <w:rPr>
          <w:shd w:val="clear" w:color="auto" w:fill="FFFFFF"/>
        </w:rPr>
      </w:pPr>
      <w:r>
        <w:rPr>
          <w:shd w:val="clear" w:color="auto" w:fill="FFFFFF"/>
        </w:rPr>
        <w:t>- git revert</w:t>
      </w:r>
      <w:r>
        <w:rPr>
          <w:shd w:val="clear" w:color="auto" w:fill="FFFFFF"/>
        </w:rPr>
        <w:t>是用一次新的</w:t>
      </w:r>
      <w:r>
        <w:rPr>
          <w:shd w:val="clear" w:color="auto" w:fill="FFFFFF"/>
        </w:rPr>
        <w:t>commit</w:t>
      </w:r>
      <w:r>
        <w:rPr>
          <w:shd w:val="clear" w:color="auto" w:fill="FFFFFF"/>
        </w:rPr>
        <w:t>来回滚之前的</w:t>
      </w:r>
      <w:r>
        <w:rPr>
          <w:shd w:val="clear" w:color="auto" w:fill="FFFFFF"/>
        </w:rPr>
        <w:t>commit</w:t>
      </w:r>
      <w:r>
        <w:rPr>
          <w:shd w:val="clear" w:color="auto" w:fill="FFFFFF"/>
        </w:rPr>
        <w:t>，此次提交之前的</w:t>
      </w:r>
      <w:r>
        <w:rPr>
          <w:shd w:val="clear" w:color="auto" w:fill="FFFFFF"/>
        </w:rPr>
        <w:t>commit</w:t>
      </w:r>
      <w:r>
        <w:rPr>
          <w:shd w:val="clear" w:color="auto" w:fill="FFFFFF"/>
        </w:rPr>
        <w:t>都会被保留；</w:t>
      </w:r>
    </w:p>
    <w:p w:rsidR="0076117C" w:rsidRDefault="0076117C" w:rsidP="0076117C">
      <w:pPr>
        <w:pStyle w:val="21"/>
        <w:ind w:firstLine="480"/>
        <w:rPr>
          <w:shd w:val="clear" w:color="auto" w:fill="FFFFFF"/>
        </w:rPr>
      </w:pPr>
      <w:r>
        <w:rPr>
          <w:shd w:val="clear" w:color="auto" w:fill="FFFFFF"/>
        </w:rPr>
        <w:t>- git reset</w:t>
      </w:r>
      <w:r>
        <w:rPr>
          <w:shd w:val="clear" w:color="auto" w:fill="FFFFFF"/>
        </w:rPr>
        <w:t>是回到某次提交，提交及之前的</w:t>
      </w:r>
      <w:r>
        <w:rPr>
          <w:shd w:val="clear" w:color="auto" w:fill="FFFFFF"/>
        </w:rPr>
        <w:t>commit</w:t>
      </w:r>
      <w:r>
        <w:rPr>
          <w:shd w:val="clear" w:color="auto" w:fill="FFFFFF"/>
        </w:rPr>
        <w:t>都会被保留，但是此</w:t>
      </w:r>
      <w:r>
        <w:rPr>
          <w:shd w:val="clear" w:color="auto" w:fill="FFFFFF"/>
        </w:rPr>
        <w:t>commit id</w:t>
      </w:r>
      <w:r>
        <w:rPr>
          <w:shd w:val="clear" w:color="auto" w:fill="FFFFFF"/>
        </w:rPr>
        <w:t>之后的修改都会被删除</w:t>
      </w:r>
      <w:r>
        <w:rPr>
          <w:rFonts w:hint="eastAsia"/>
          <w:shd w:val="clear" w:color="auto" w:fill="FFFFFF"/>
        </w:rPr>
        <w:t>。如下图</w:t>
      </w:r>
    </w:p>
    <w:p w:rsidR="0076117C" w:rsidRDefault="0076117C" w:rsidP="0076117C">
      <w:pPr>
        <w:pStyle w:val="21"/>
        <w:ind w:firstLine="480"/>
        <w:rPr>
          <w:shd w:val="clear" w:color="auto" w:fill="FFFFFF"/>
        </w:rPr>
      </w:pPr>
    </w:p>
    <w:p w:rsidR="0076117C" w:rsidRDefault="0076117C" w:rsidP="0076117C">
      <w:pPr>
        <w:pStyle w:val="21"/>
        <w:ind w:firstLine="480"/>
        <w:rPr>
          <w:sz w:val="28"/>
          <w:szCs w:val="28"/>
        </w:rPr>
      </w:pPr>
      <w:r>
        <w:rPr>
          <w:noProof/>
        </w:rPr>
        <w:drawing>
          <wp:inline distT="0" distB="0" distL="0" distR="0" wp14:anchorId="123581EE" wp14:editId="29C64162">
            <wp:extent cx="5047619" cy="17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7C" w:rsidRDefault="0076117C" w:rsidP="0076117C">
      <w:pPr>
        <w:pStyle w:val="21"/>
        <w:ind w:firstLine="560"/>
        <w:rPr>
          <w:sz w:val="28"/>
          <w:szCs w:val="28"/>
        </w:rPr>
      </w:pPr>
    </w:p>
    <w:p w:rsidR="0076117C" w:rsidRDefault="0076117C" w:rsidP="0076117C">
      <w:pPr>
        <w:pStyle w:val="2"/>
        <w:spacing w:before="120" w:after="120"/>
      </w:pPr>
      <w:r>
        <w:t>跟踪分支</w:t>
      </w:r>
    </w:p>
    <w:p w:rsidR="0076117C" w:rsidRDefault="0076117C" w:rsidP="0076117C">
      <w:pPr>
        <w:pStyle w:val="21"/>
        <w:ind w:firstLine="480"/>
      </w:pPr>
      <w:r>
        <w:rPr>
          <w:rFonts w:hint="eastAsia"/>
        </w:rPr>
        <w:t>【来自</w:t>
      </w:r>
      <w:r>
        <w:rPr>
          <w:rFonts w:hint="eastAsia"/>
        </w:rPr>
        <w:t>git</w:t>
      </w:r>
      <w:r>
        <w:rPr>
          <w:rFonts w:hint="eastAsia"/>
        </w:rPr>
        <w:t>文档：</w:t>
      </w:r>
    </w:p>
    <w:p w:rsidR="0076117C" w:rsidRPr="006D3898" w:rsidRDefault="0076117C" w:rsidP="0076117C">
      <w:pPr>
        <w:pStyle w:val="21"/>
        <w:ind w:firstLine="480"/>
      </w:pPr>
      <w:hyperlink r:id="rId9" w:history="1">
        <w:r w:rsidRPr="001138BF">
          <w:rPr>
            <w:rStyle w:val="afc"/>
          </w:rPr>
          <w:t>https://www.git-scm.com/book/zh/v2/Git-%E5%88%86%E6%94%AF-%E8%BF%9C%E7%A8%8B%E5%88%86%E6%94%AF</w:t>
        </w:r>
      </w:hyperlink>
      <w:r>
        <w:rPr>
          <w:rFonts w:hint="eastAsia"/>
        </w:rPr>
        <w:t>】</w:t>
      </w:r>
    </w:p>
    <w:p w:rsidR="0076117C" w:rsidRDefault="0076117C" w:rsidP="0076117C">
      <w:pPr>
        <w:pStyle w:val="21"/>
        <w:ind w:firstLine="480"/>
        <w:rPr>
          <w:sz w:val="28"/>
          <w:szCs w:val="28"/>
        </w:rPr>
      </w:pPr>
      <w:r>
        <w:t>从一个远程跟踪分支检出一个本地分支会自动创建所谓的</w:t>
      </w:r>
      <w:r>
        <w:t>“</w:t>
      </w:r>
      <w:r>
        <w:t>跟踪分支</w:t>
      </w:r>
      <w:r>
        <w:t>”</w:t>
      </w:r>
      <w:r>
        <w:t>（它跟踪的分支叫做</w:t>
      </w:r>
      <w:r>
        <w:t>“</w:t>
      </w:r>
      <w:r>
        <w:t>上游分支</w:t>
      </w:r>
      <w:r>
        <w:t>”</w:t>
      </w:r>
      <w:r>
        <w:t>）。</w:t>
      </w:r>
      <w:r>
        <w:t xml:space="preserve"> </w:t>
      </w:r>
      <w:r>
        <w:t>跟踪分支是与远程分支有直接关系的本地分支。</w:t>
      </w:r>
      <w:r>
        <w:t xml:space="preserve"> </w:t>
      </w:r>
      <w:r>
        <w:t>如果在一个跟踪分支上输入</w:t>
      </w:r>
      <w:r>
        <w:t xml:space="preserve"> </w:t>
      </w:r>
      <w:r>
        <w:rPr>
          <w:rStyle w:val="HTML"/>
        </w:rPr>
        <w:t>git pull</w:t>
      </w:r>
      <w:r>
        <w:t>，</w:t>
      </w:r>
      <w:r>
        <w:t xml:space="preserve">Git </w:t>
      </w:r>
      <w:r>
        <w:t>能自动地识别去哪个服务器上抓取、合并到哪个分支。</w:t>
      </w:r>
      <w:r>
        <w:rPr>
          <w:rFonts w:hint="eastAsia"/>
        </w:rPr>
        <w:t>【本地分支没有设置跟踪的远程分支时，不能只使用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rPr>
          <w:rFonts w:hint="eastAsia"/>
        </w:rPr>
        <w:t>，需要使用完整的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&lt;</w:t>
      </w:r>
      <w:r>
        <w:t>remote&gt; &lt;localBranch&gt;</w:t>
      </w:r>
      <w:r>
        <w:rPr>
          <w:rFonts w:hint="eastAsia"/>
        </w:rPr>
        <w:t>】</w:t>
      </w:r>
    </w:p>
    <w:p w:rsidR="0076117C" w:rsidRDefault="0076117C" w:rsidP="0076117C">
      <w:pPr>
        <w:pStyle w:val="1"/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GUI</w:t>
      </w:r>
    </w:p>
    <w:p w:rsidR="0076117C" w:rsidRDefault="0076117C" w:rsidP="0076117C">
      <w:pPr>
        <w:pStyle w:val="2"/>
        <w:spacing w:before="120" w:after="1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GUI</w:t>
      </w:r>
      <w:r>
        <w:rPr>
          <w:rFonts w:hint="eastAsia"/>
        </w:rPr>
        <w:t>的版本图中，黄色点代表当前缓存版本</w:t>
      </w:r>
    </w:p>
    <w:p w:rsidR="0076117C" w:rsidRDefault="0076117C" w:rsidP="0076117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5C70FBD" wp14:editId="30B395E9">
            <wp:extent cx="4695238" cy="37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7C" w:rsidRDefault="0076117C" w:rsidP="0076117C">
      <w:pPr>
        <w:spacing w:line="360" w:lineRule="auto"/>
        <w:rPr>
          <w:sz w:val="28"/>
          <w:szCs w:val="28"/>
        </w:rPr>
      </w:pPr>
    </w:p>
    <w:p w:rsidR="0076117C" w:rsidRDefault="0076117C" w:rsidP="0076117C">
      <w:pPr>
        <w:pStyle w:val="2"/>
        <w:spacing w:before="120" w:after="120"/>
      </w:pPr>
      <w:r>
        <w:rPr>
          <w:rFonts w:hint="eastAsia"/>
        </w:rPr>
        <w:t>导出</w:t>
      </w:r>
      <w:r>
        <w:rPr>
          <w:rFonts w:hint="eastAsia"/>
        </w:rPr>
        <w:t>HEAD</w:t>
      </w:r>
      <w:r>
        <w:rPr>
          <w:rFonts w:hint="eastAsia"/>
        </w:rPr>
        <w:t>到</w:t>
      </w:r>
      <w:r>
        <w:rPr>
          <w:rFonts w:hint="eastAsia"/>
        </w:rPr>
        <w:t>.</w:t>
      </w:r>
      <w:r>
        <w:t>./HEAD</w:t>
      </w:r>
      <w:r>
        <w:rPr>
          <w:rFonts w:hint="eastAsia"/>
        </w:rPr>
        <w:t>的命令</w:t>
      </w:r>
    </w:p>
    <w:p w:rsidR="0076117C" w:rsidRPr="0016786C" w:rsidRDefault="0076117C" w:rsidP="0076117C">
      <w:r w:rsidRPr="0016786C">
        <w:t>git archive -o ../HEAD.tgz HEAD;  mkdir ../HEAD; tar -xzf ../head.tgz -C ../HEAD</w:t>
      </w:r>
    </w:p>
    <w:p w:rsidR="0076117C" w:rsidRDefault="0076117C" w:rsidP="0076117C">
      <w:pPr>
        <w:spacing w:line="360" w:lineRule="auto"/>
        <w:rPr>
          <w:sz w:val="28"/>
          <w:szCs w:val="28"/>
        </w:rPr>
      </w:pPr>
    </w:p>
    <w:p w:rsidR="0076117C" w:rsidRDefault="0076117C" w:rsidP="0076117C">
      <w:pPr>
        <w:pStyle w:val="1"/>
      </w:pPr>
      <w:r>
        <w:rPr>
          <w:rFonts w:hint="eastAsia"/>
        </w:rPr>
        <w:t>疑问</w:t>
      </w:r>
    </w:p>
    <w:p w:rsidR="0076117C" w:rsidRPr="00183C44" w:rsidRDefault="0076117C" w:rsidP="0076117C"/>
    <w:p w:rsidR="0076117C" w:rsidRDefault="0076117C" w:rsidP="0076117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48AD3B9" wp14:editId="0CE9565F">
            <wp:extent cx="4455795" cy="2326640"/>
            <wp:effectExtent l="0" t="0" r="1905" b="0"/>
            <wp:docPr id="7" name="图片 7" descr="C:\Users\uidq2790\AppData\Local\Microsoft\Windows\INetCache\Content.Word\git loose objects 1 - Snipaste_2021-01-16_18-50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idq2790\AppData\Local\Microsoft\Windows\INetCache\Content.Word\git loose objects 1 - Snipaste_2021-01-16_18-50-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A33F38" wp14:editId="07BD36D7">
            <wp:extent cx="4966038" cy="1582310"/>
            <wp:effectExtent l="0" t="0" r="6350" b="0"/>
            <wp:docPr id="6" name="图片 6" descr="C:\Users\uidq2790\AppData\Local\Microsoft\Windows\INetCache\Content.Word\Snipaste_2021-01-18_22-13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dq2790\AppData\Local\Microsoft\Windows\INetCache\Content.Word\Snipaste_2021-01-18_22-13-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39" b="49897"/>
                    <a:stretch/>
                  </pic:blipFill>
                  <pic:spPr bwMode="auto">
                    <a:xfrm>
                      <a:off x="0" y="0"/>
                      <a:ext cx="5016261" cy="159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D9460" wp14:editId="3561D82E">
            <wp:extent cx="5943600" cy="5001895"/>
            <wp:effectExtent l="0" t="0" r="0" b="8255"/>
            <wp:docPr id="3" name="图片 3" descr="C:\Users\uidq2790\AppData\Local\Microsoft\Windows\INetCache\Content.Word\Snipaste_2021-01-18_22-13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dq2790\AppData\Local\Microsoft\Windows\INetCache\Content.Word\Snipaste_2021-01-18_22-13-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7C" w:rsidRDefault="0076117C" w:rsidP="0076117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上图文字：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uidq2790@HZH70006c MINGW64 /d/uidq2790/My Documents/Projects/Haima SG00/kzp-haima-sg00 (KanziProject)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$ git status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On branch KanziProject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Your branch and 'origin/KanziProject' have diverged,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and have 2 and 1 different commits each, respectively.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 xml:space="preserve">  (use "git pull" to merge the remote branch into yours)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nothing to commit, working tree clean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lastRenderedPageBreak/>
        <w:t>uidq2790@HZH70006c MINGW64 /d/uidq2790/My Documents/Projects/Haima SG00/kzp-haima-sg00 (KanziProject)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$ git pull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From scm-gitlab:bic/kanzi-projects/kzp-haima-sg00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 xml:space="preserve"> * [new branch]      master     -&gt; origin/master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First, rewinding head to replay your work on top of it...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rFonts w:hint="eastAsia"/>
          <w:sz w:val="21"/>
          <w:szCs w:val="28"/>
        </w:rPr>
        <w:t xml:space="preserve">Applying: </w:t>
      </w:r>
      <w:r w:rsidRPr="00183C44">
        <w:rPr>
          <w:rFonts w:hint="eastAsia"/>
          <w:sz w:val="21"/>
          <w:szCs w:val="28"/>
        </w:rPr>
        <w:t>修复</w:t>
      </w:r>
      <w:r w:rsidRPr="00183C44">
        <w:rPr>
          <w:rFonts w:hint="eastAsia"/>
          <w:sz w:val="21"/>
          <w:szCs w:val="28"/>
        </w:rPr>
        <w:t>ADAS</w:t>
      </w:r>
      <w:r w:rsidRPr="00183C44">
        <w:rPr>
          <w:rFonts w:hint="eastAsia"/>
          <w:sz w:val="21"/>
          <w:szCs w:val="28"/>
        </w:rPr>
        <w:t>图标文字在主题</w:t>
      </w:r>
      <w:r w:rsidRPr="00183C44">
        <w:rPr>
          <w:rFonts w:hint="eastAsia"/>
          <w:sz w:val="21"/>
          <w:szCs w:val="28"/>
        </w:rPr>
        <w:t>2</w:t>
      </w:r>
      <w:r w:rsidRPr="00183C44">
        <w:rPr>
          <w:rFonts w:hint="eastAsia"/>
          <w:sz w:val="21"/>
          <w:szCs w:val="28"/>
        </w:rPr>
        <w:t>、</w:t>
      </w:r>
      <w:r w:rsidRPr="00183C44">
        <w:rPr>
          <w:rFonts w:hint="eastAsia"/>
          <w:sz w:val="21"/>
          <w:szCs w:val="28"/>
        </w:rPr>
        <w:t>3</w:t>
      </w:r>
      <w:r w:rsidRPr="00183C44">
        <w:rPr>
          <w:rFonts w:hint="eastAsia"/>
          <w:sz w:val="21"/>
          <w:szCs w:val="28"/>
        </w:rPr>
        <w:t>中不显示的问题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uidq2790@HZH70006c MINGW64 /d/uidq2790/My Documents/Projects/Haima SG00/kzp-haima-sg00 (KanziProject)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$ git status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On branch KanziProject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Your branch is ahead of 'origin/KanziProject' by 1 commit.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 xml:space="preserve">  (use "git push" to publish your local commits)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nothing to commit, working tree clean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uidq2790@HZH70006c MINGW64 /d/uidq2790/My Documents/Projects/Haima SG00/kzp-haima-sg00 (KanziProject)</w:t>
      </w:r>
    </w:p>
    <w:p w:rsidR="0076117C" w:rsidRPr="00183C44" w:rsidRDefault="0076117C" w:rsidP="0076117C">
      <w:pPr>
        <w:spacing w:line="360" w:lineRule="auto"/>
        <w:rPr>
          <w:sz w:val="21"/>
          <w:szCs w:val="28"/>
        </w:rPr>
      </w:pPr>
      <w:r w:rsidRPr="00183C44">
        <w:rPr>
          <w:sz w:val="21"/>
          <w:szCs w:val="28"/>
        </w:rPr>
        <w:t>$</w:t>
      </w:r>
    </w:p>
    <w:p w:rsidR="00DD2345" w:rsidRPr="0076117C" w:rsidRDefault="00DD2345" w:rsidP="0076117C">
      <w:bookmarkStart w:id="0" w:name="_GoBack"/>
      <w:bookmarkEnd w:id="0"/>
    </w:p>
    <w:sectPr w:rsidR="00DD2345" w:rsidRPr="0076117C" w:rsidSect="005C748E">
      <w:headerReference w:type="default" r:id="rId14"/>
      <w:footerReference w:type="default" r:id="rId15"/>
      <w:pgSz w:w="12240" w:h="15840"/>
      <w:pgMar w:top="720" w:right="720" w:bottom="720" w:left="720" w:header="45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526" w:rsidRDefault="002A7526">
      <w:r>
        <w:separator/>
      </w:r>
    </w:p>
  </w:endnote>
  <w:endnote w:type="continuationSeparator" w:id="0">
    <w:p w:rsidR="002A7526" w:rsidRDefault="002A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4F" w:rsidRPr="00CB35C0" w:rsidRDefault="00BC6C4F" w:rsidP="00CB35C0">
    <w:pPr>
      <w:pStyle w:val="a6"/>
      <w:jc w:val="center"/>
      <w:rPr>
        <w:b/>
        <w:color w:val="3366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526" w:rsidRDefault="002A7526">
      <w:r>
        <w:separator/>
      </w:r>
    </w:p>
  </w:footnote>
  <w:footnote w:type="continuationSeparator" w:id="0">
    <w:p w:rsidR="002A7526" w:rsidRDefault="002A7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49" w:rsidRDefault="003A4A49" w:rsidP="003A4A4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9045D"/>
    <w:multiLevelType w:val="multilevel"/>
    <w:tmpl w:val="08B8C08E"/>
    <w:lvl w:ilvl="0">
      <w:start w:val="1"/>
      <w:numFmt w:val="koreanDigital2"/>
      <w:pStyle w:val="1"/>
      <w:suff w:val="space"/>
      <w:lvlText w:val="%1、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2、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zh-CN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（%3）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zh-CN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4"/>
      <w:suff w:val="space"/>
      <w:lvlText w:val="（%4）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EnclosedCircle"/>
      <w:pStyle w:val="6"/>
      <w:suff w:val="space"/>
      <w:lvlText w:val="%6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58864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21C67B0"/>
    <w:multiLevelType w:val="hybridMultilevel"/>
    <w:tmpl w:val="81F403F6"/>
    <w:lvl w:ilvl="0" w:tplc="936AE6E6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9E71F9"/>
    <w:multiLevelType w:val="hybridMultilevel"/>
    <w:tmpl w:val="69100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7A0D96"/>
    <w:multiLevelType w:val="multilevel"/>
    <w:tmpl w:val="A24020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zh-CN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zh-CN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suff w:val="space"/>
      <w:lvlText w:val="%4.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pStyle w:val="5"/>
      <w:isLgl/>
      <w:suff w:val="space"/>
      <w:lvlText w:val="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748A29EF"/>
    <w:multiLevelType w:val="hybridMultilevel"/>
    <w:tmpl w:val="D6F65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822ED6"/>
    <w:multiLevelType w:val="hybridMultilevel"/>
    <w:tmpl w:val="0972A8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02"/>
    <w:rsid w:val="00030B66"/>
    <w:rsid w:val="00080B2C"/>
    <w:rsid w:val="000F5E75"/>
    <w:rsid w:val="0010602F"/>
    <w:rsid w:val="00116E1E"/>
    <w:rsid w:val="00122239"/>
    <w:rsid w:val="00144B3C"/>
    <w:rsid w:val="00145C97"/>
    <w:rsid w:val="00162B1D"/>
    <w:rsid w:val="00183C44"/>
    <w:rsid w:val="001923F5"/>
    <w:rsid w:val="001B0211"/>
    <w:rsid w:val="001C51BC"/>
    <w:rsid w:val="00215CB8"/>
    <w:rsid w:val="00223C09"/>
    <w:rsid w:val="0023503C"/>
    <w:rsid w:val="002365A5"/>
    <w:rsid w:val="002576B0"/>
    <w:rsid w:val="00260E5F"/>
    <w:rsid w:val="00264E2D"/>
    <w:rsid w:val="002733FE"/>
    <w:rsid w:val="00291A9C"/>
    <w:rsid w:val="00295E28"/>
    <w:rsid w:val="002A311C"/>
    <w:rsid w:val="002A7526"/>
    <w:rsid w:val="002C1EF3"/>
    <w:rsid w:val="002E4D33"/>
    <w:rsid w:val="0032572B"/>
    <w:rsid w:val="00340C89"/>
    <w:rsid w:val="00344D65"/>
    <w:rsid w:val="00357CE5"/>
    <w:rsid w:val="003A4A49"/>
    <w:rsid w:val="003C7C11"/>
    <w:rsid w:val="003E0D88"/>
    <w:rsid w:val="0041145E"/>
    <w:rsid w:val="004426F5"/>
    <w:rsid w:val="00476A14"/>
    <w:rsid w:val="00516EAF"/>
    <w:rsid w:val="00530365"/>
    <w:rsid w:val="00556B74"/>
    <w:rsid w:val="005732D3"/>
    <w:rsid w:val="00586E76"/>
    <w:rsid w:val="005A37E8"/>
    <w:rsid w:val="005A3CEF"/>
    <w:rsid w:val="005C748E"/>
    <w:rsid w:val="005E10FC"/>
    <w:rsid w:val="005E6B8B"/>
    <w:rsid w:val="006075EC"/>
    <w:rsid w:val="00644E63"/>
    <w:rsid w:val="00662DE2"/>
    <w:rsid w:val="006774BB"/>
    <w:rsid w:val="006A03DD"/>
    <w:rsid w:val="006D3898"/>
    <w:rsid w:val="006F54C8"/>
    <w:rsid w:val="0071105F"/>
    <w:rsid w:val="00720E71"/>
    <w:rsid w:val="00731B42"/>
    <w:rsid w:val="00745622"/>
    <w:rsid w:val="0075406D"/>
    <w:rsid w:val="0076117C"/>
    <w:rsid w:val="007E184B"/>
    <w:rsid w:val="007E209E"/>
    <w:rsid w:val="0080614E"/>
    <w:rsid w:val="00812CF5"/>
    <w:rsid w:val="008B52A6"/>
    <w:rsid w:val="008F1FE8"/>
    <w:rsid w:val="008F5F1E"/>
    <w:rsid w:val="00907CA3"/>
    <w:rsid w:val="00926477"/>
    <w:rsid w:val="009760B7"/>
    <w:rsid w:val="00991EC0"/>
    <w:rsid w:val="00995560"/>
    <w:rsid w:val="009B6F77"/>
    <w:rsid w:val="009C713E"/>
    <w:rsid w:val="009D006E"/>
    <w:rsid w:val="009F64CC"/>
    <w:rsid w:val="00A44289"/>
    <w:rsid w:val="00A630E6"/>
    <w:rsid w:val="00A66E5E"/>
    <w:rsid w:val="00A91561"/>
    <w:rsid w:val="00B169BD"/>
    <w:rsid w:val="00B944AD"/>
    <w:rsid w:val="00B95C91"/>
    <w:rsid w:val="00BA36FB"/>
    <w:rsid w:val="00BA69F8"/>
    <w:rsid w:val="00BC31DB"/>
    <w:rsid w:val="00BC4AE9"/>
    <w:rsid w:val="00BC628A"/>
    <w:rsid w:val="00BC6C4F"/>
    <w:rsid w:val="00C17239"/>
    <w:rsid w:val="00C35B6A"/>
    <w:rsid w:val="00C94078"/>
    <w:rsid w:val="00CA3880"/>
    <w:rsid w:val="00CB35C0"/>
    <w:rsid w:val="00CB487A"/>
    <w:rsid w:val="00D02302"/>
    <w:rsid w:val="00D41677"/>
    <w:rsid w:val="00D8636F"/>
    <w:rsid w:val="00D939FB"/>
    <w:rsid w:val="00DA7EC9"/>
    <w:rsid w:val="00DB1EAC"/>
    <w:rsid w:val="00DD2345"/>
    <w:rsid w:val="00E421BC"/>
    <w:rsid w:val="00E72744"/>
    <w:rsid w:val="00EC0DF4"/>
    <w:rsid w:val="00EC2E1D"/>
    <w:rsid w:val="00EE1D15"/>
    <w:rsid w:val="00EE2841"/>
    <w:rsid w:val="00EF39AF"/>
    <w:rsid w:val="00EF5A79"/>
    <w:rsid w:val="00F11402"/>
    <w:rsid w:val="00F55E46"/>
    <w:rsid w:val="00F64A36"/>
    <w:rsid w:val="00F77F81"/>
    <w:rsid w:val="00F906E2"/>
    <w:rsid w:val="00F96122"/>
    <w:rsid w:val="00F970E4"/>
    <w:rsid w:val="00FA7C5D"/>
    <w:rsid w:val="00FB526C"/>
    <w:rsid w:val="00FC28ED"/>
    <w:rsid w:val="00FE0603"/>
    <w:rsid w:val="00FE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6117C"/>
    <w:pPr>
      <w:widowControl w:val="0"/>
      <w:jc w:val="both"/>
      <w:textAlignment w:val="center"/>
    </w:pPr>
    <w:rPr>
      <w:rFonts w:eastAsiaTheme="minorEastAsia" w:cstheme="minorBidi"/>
      <w:kern w:val="2"/>
      <w:sz w:val="24"/>
      <w:szCs w:val="21"/>
    </w:rPr>
  </w:style>
  <w:style w:type="paragraph" w:styleId="1">
    <w:name w:val="heading 1"/>
    <w:basedOn w:val="a0"/>
    <w:next w:val="a0"/>
    <w:link w:val="10"/>
    <w:uiPriority w:val="9"/>
    <w:qFormat/>
    <w:rsid w:val="0076117C"/>
    <w:pPr>
      <w:keepNext/>
      <w:numPr>
        <w:numId w:val="2"/>
      </w:numPr>
      <w:jc w:val="left"/>
      <w:outlineLvl w:val="0"/>
    </w:pPr>
    <w:rPr>
      <w:rFonts w:ascii="黑体" w:eastAsia="黑体" w:hAnsi="黑体"/>
      <w:b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6117C"/>
    <w:pPr>
      <w:keepNext/>
      <w:keepLines/>
      <w:numPr>
        <w:ilvl w:val="1"/>
        <w:numId w:val="2"/>
      </w:numPr>
      <w:spacing w:beforeLines="50" w:before="163" w:afterLines="50" w:after="163"/>
      <w:jc w:val="left"/>
      <w:outlineLvl w:val="1"/>
    </w:pPr>
    <w:rPr>
      <w:rFonts w:eastAsia="黑体" w:cs="Times New Roman"/>
      <w:b/>
      <w:bCs/>
      <w:szCs w:val="30"/>
    </w:rPr>
  </w:style>
  <w:style w:type="paragraph" w:styleId="3">
    <w:name w:val="heading 3"/>
    <w:basedOn w:val="a0"/>
    <w:next w:val="a0"/>
    <w:link w:val="30"/>
    <w:uiPriority w:val="9"/>
    <w:unhideWhenUsed/>
    <w:qFormat/>
    <w:rsid w:val="0076117C"/>
    <w:pPr>
      <w:keepNext/>
      <w:keepLines/>
      <w:numPr>
        <w:ilvl w:val="2"/>
        <w:numId w:val="2"/>
      </w:numPr>
      <w:spacing w:beforeLines="50" w:before="163" w:afterLines="50" w:after="163"/>
      <w:jc w:val="left"/>
      <w:outlineLvl w:val="2"/>
    </w:pPr>
    <w:rPr>
      <w:rFonts w:eastAsia="黑体" w:cs="Times New Roman"/>
      <w:b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76117C"/>
    <w:pPr>
      <w:numPr>
        <w:ilvl w:val="3"/>
        <w:numId w:val="2"/>
      </w:numPr>
      <w:outlineLvl w:val="3"/>
    </w:pPr>
    <w:rPr>
      <w:b/>
    </w:rPr>
  </w:style>
  <w:style w:type="paragraph" w:styleId="5">
    <w:name w:val="heading 5"/>
    <w:basedOn w:val="a0"/>
    <w:next w:val="a0"/>
    <w:link w:val="50"/>
    <w:uiPriority w:val="9"/>
    <w:unhideWhenUsed/>
    <w:qFormat/>
    <w:rsid w:val="0076117C"/>
    <w:pPr>
      <w:numPr>
        <w:ilvl w:val="4"/>
        <w:numId w:val="1"/>
      </w:numPr>
      <w:outlineLvl w:val="4"/>
    </w:pPr>
  </w:style>
  <w:style w:type="paragraph" w:styleId="6">
    <w:name w:val="heading 6"/>
    <w:basedOn w:val="a0"/>
    <w:next w:val="a0"/>
    <w:link w:val="60"/>
    <w:uiPriority w:val="9"/>
    <w:unhideWhenUsed/>
    <w:qFormat/>
    <w:rsid w:val="0076117C"/>
    <w:pPr>
      <w:numPr>
        <w:ilvl w:val="5"/>
        <w:numId w:val="2"/>
      </w:numPr>
      <w:outlineLvl w:val="5"/>
    </w:pPr>
  </w:style>
  <w:style w:type="paragraph" w:styleId="7">
    <w:name w:val="heading 7"/>
    <w:basedOn w:val="a0"/>
    <w:next w:val="a0"/>
    <w:link w:val="70"/>
    <w:uiPriority w:val="9"/>
    <w:unhideWhenUsed/>
    <w:qFormat/>
    <w:rsid w:val="0076117C"/>
    <w:pPr>
      <w:keepNext/>
      <w:keepLines/>
      <w:spacing w:before="240" w:after="64" w:line="319" w:lineRule="auto"/>
      <w:outlineLvl w:val="6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  <w:rsid w:val="0076117C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76117C"/>
  </w:style>
  <w:style w:type="paragraph" w:styleId="a4">
    <w:name w:val="header"/>
    <w:basedOn w:val="a0"/>
    <w:link w:val="a5"/>
    <w:uiPriority w:val="99"/>
    <w:unhideWhenUsed/>
    <w:rsid w:val="00761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761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Strong"/>
    <w:qFormat/>
    <w:rsid w:val="00260E5F"/>
    <w:rPr>
      <w:b/>
      <w:bCs/>
    </w:rPr>
  </w:style>
  <w:style w:type="paragraph" w:styleId="a9">
    <w:name w:val="Balloon Text"/>
    <w:basedOn w:val="a0"/>
    <w:link w:val="aa"/>
    <w:uiPriority w:val="99"/>
    <w:unhideWhenUsed/>
    <w:rsid w:val="0076117C"/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rsid w:val="0076117C"/>
    <w:rPr>
      <w:rFonts w:eastAsiaTheme="minorEastAsia" w:cstheme="minorBidi"/>
      <w:kern w:val="2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76117C"/>
    <w:rPr>
      <w:rFonts w:ascii="黑体" w:eastAsia="黑体" w:hAnsi="黑体" w:cstheme="minorBidi"/>
      <w:b/>
      <w:kern w:val="2"/>
      <w:sz w:val="28"/>
      <w:szCs w:val="21"/>
    </w:rPr>
  </w:style>
  <w:style w:type="character" w:customStyle="1" w:styleId="20">
    <w:name w:val="标题 2 字符"/>
    <w:basedOn w:val="a1"/>
    <w:link w:val="2"/>
    <w:uiPriority w:val="9"/>
    <w:rsid w:val="0076117C"/>
    <w:rPr>
      <w:rFonts w:eastAsia="黑体"/>
      <w:b/>
      <w:bCs/>
      <w:kern w:val="2"/>
      <w:sz w:val="24"/>
      <w:szCs w:val="30"/>
    </w:rPr>
  </w:style>
  <w:style w:type="character" w:customStyle="1" w:styleId="30">
    <w:name w:val="标题 3 字符"/>
    <w:basedOn w:val="a1"/>
    <w:link w:val="3"/>
    <w:uiPriority w:val="9"/>
    <w:qFormat/>
    <w:rsid w:val="0076117C"/>
    <w:rPr>
      <w:rFonts w:eastAsia="黑体"/>
      <w:b/>
      <w:kern w:val="2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76117C"/>
    <w:rPr>
      <w:rFonts w:eastAsiaTheme="minorEastAsia" w:cstheme="minorBidi"/>
      <w:b/>
      <w:kern w:val="2"/>
      <w:sz w:val="24"/>
      <w:szCs w:val="21"/>
    </w:rPr>
  </w:style>
  <w:style w:type="character" w:customStyle="1" w:styleId="50">
    <w:name w:val="标题 5 字符"/>
    <w:basedOn w:val="a1"/>
    <w:link w:val="5"/>
    <w:uiPriority w:val="9"/>
    <w:rsid w:val="0076117C"/>
    <w:rPr>
      <w:rFonts w:eastAsiaTheme="minorEastAsia" w:cstheme="minorBidi"/>
      <w:kern w:val="2"/>
      <w:sz w:val="24"/>
      <w:szCs w:val="21"/>
    </w:rPr>
  </w:style>
  <w:style w:type="character" w:customStyle="1" w:styleId="60">
    <w:name w:val="标题 6 字符"/>
    <w:basedOn w:val="a1"/>
    <w:link w:val="6"/>
    <w:uiPriority w:val="9"/>
    <w:rsid w:val="0076117C"/>
    <w:rPr>
      <w:rFonts w:eastAsiaTheme="minorEastAsia" w:cstheme="minorBidi"/>
      <w:kern w:val="2"/>
      <w:sz w:val="24"/>
      <w:szCs w:val="21"/>
    </w:rPr>
  </w:style>
  <w:style w:type="character" w:customStyle="1" w:styleId="70">
    <w:name w:val="标题 7 字符"/>
    <w:basedOn w:val="a1"/>
    <w:link w:val="7"/>
    <w:uiPriority w:val="9"/>
    <w:rsid w:val="0076117C"/>
    <w:rPr>
      <w:rFonts w:eastAsiaTheme="minorEastAsia" w:cstheme="minorBidi"/>
      <w:b/>
      <w:bCs/>
      <w:kern w:val="2"/>
      <w:sz w:val="24"/>
      <w:szCs w:val="24"/>
    </w:rPr>
  </w:style>
  <w:style w:type="character" w:styleId="ab">
    <w:name w:val="annotation reference"/>
    <w:rsid w:val="0076117C"/>
    <w:rPr>
      <w:sz w:val="21"/>
      <w:szCs w:val="21"/>
    </w:rPr>
  </w:style>
  <w:style w:type="paragraph" w:styleId="ac">
    <w:name w:val="annotation text"/>
    <w:basedOn w:val="a0"/>
    <w:link w:val="ad"/>
    <w:unhideWhenUsed/>
    <w:rsid w:val="0076117C"/>
    <w:pPr>
      <w:jc w:val="left"/>
    </w:pPr>
    <w:rPr>
      <w:rFonts w:eastAsia="宋体" w:cs="Times New Roman"/>
      <w:szCs w:val="24"/>
    </w:rPr>
  </w:style>
  <w:style w:type="character" w:customStyle="1" w:styleId="ad">
    <w:name w:val="批注文字 字符"/>
    <w:basedOn w:val="a1"/>
    <w:link w:val="ac"/>
    <w:rsid w:val="0076117C"/>
    <w:rPr>
      <w:kern w:val="2"/>
      <w:sz w:val="24"/>
      <w:szCs w:val="24"/>
    </w:rPr>
  </w:style>
  <w:style w:type="paragraph" w:styleId="ae">
    <w:name w:val="Normal (Web)"/>
    <w:basedOn w:val="a0"/>
    <w:rsid w:val="0076117C"/>
    <w:rPr>
      <w:rFonts w:eastAsia="宋体" w:cs="Times New Roman"/>
      <w:szCs w:val="24"/>
    </w:rPr>
  </w:style>
  <w:style w:type="paragraph" w:styleId="af">
    <w:name w:val="Title"/>
    <w:basedOn w:val="a0"/>
    <w:next w:val="a0"/>
    <w:link w:val="af0"/>
    <w:autoRedefine/>
    <w:uiPriority w:val="10"/>
    <w:qFormat/>
    <w:rsid w:val="007611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1"/>
    <w:link w:val="af"/>
    <w:uiPriority w:val="10"/>
    <w:rsid w:val="0076117C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5">
    <w:name w:val="页眉 字符"/>
    <w:basedOn w:val="a1"/>
    <w:link w:val="a4"/>
    <w:uiPriority w:val="99"/>
    <w:rsid w:val="0076117C"/>
    <w:rPr>
      <w:rFonts w:eastAsiaTheme="minorEastAsia" w:cstheme="minorBidi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6117C"/>
    <w:rPr>
      <w:rFonts w:eastAsiaTheme="minorEastAsia" w:cstheme="minorBidi"/>
      <w:kern w:val="2"/>
      <w:sz w:val="18"/>
      <w:szCs w:val="18"/>
    </w:rPr>
  </w:style>
  <w:style w:type="paragraph" w:styleId="af1">
    <w:name w:val="caption"/>
    <w:next w:val="a0"/>
    <w:uiPriority w:val="35"/>
    <w:unhideWhenUsed/>
    <w:qFormat/>
    <w:rsid w:val="0076117C"/>
    <w:pPr>
      <w:ind w:firstLine="480"/>
    </w:pPr>
    <w:rPr>
      <w:rFonts w:asciiTheme="majorHAnsi" w:eastAsiaTheme="minorEastAsia" w:hAnsiTheme="majorHAnsi" w:cstheme="majorBidi"/>
      <w:kern w:val="2"/>
      <w:sz w:val="24"/>
    </w:rPr>
  </w:style>
  <w:style w:type="paragraph" w:styleId="af2">
    <w:name w:val="List Paragraph"/>
    <w:basedOn w:val="a0"/>
    <w:uiPriority w:val="34"/>
    <w:qFormat/>
    <w:rsid w:val="0076117C"/>
    <w:pPr>
      <w:ind w:firstLine="420"/>
    </w:pPr>
  </w:style>
  <w:style w:type="paragraph" w:customStyle="1" w:styleId="11">
    <w:name w:val="标题1（无编号）"/>
    <w:qFormat/>
    <w:rsid w:val="0076117C"/>
    <w:pPr>
      <w:jc w:val="center"/>
      <w:outlineLvl w:val="0"/>
    </w:pPr>
    <w:rPr>
      <w:rFonts w:eastAsia="黑体" w:cstheme="minorBidi"/>
      <w:b/>
      <w:kern w:val="2"/>
      <w:sz w:val="32"/>
      <w:szCs w:val="21"/>
    </w:rPr>
  </w:style>
  <w:style w:type="paragraph" w:customStyle="1" w:styleId="af3">
    <w:name w:val="公式"/>
    <w:next w:val="a0"/>
    <w:uiPriority w:val="1"/>
    <w:rsid w:val="0076117C"/>
    <w:pPr>
      <w:tabs>
        <w:tab w:val="center" w:pos="4200"/>
        <w:tab w:val="right" w:pos="7980"/>
      </w:tabs>
      <w:jc w:val="both"/>
      <w:textAlignment w:val="center"/>
    </w:pPr>
    <w:rPr>
      <w:rFonts w:eastAsiaTheme="minorEastAsia" w:cstheme="minorBidi"/>
      <w:kern w:val="2"/>
      <w:sz w:val="24"/>
      <w:szCs w:val="21"/>
    </w:rPr>
  </w:style>
  <w:style w:type="table" w:styleId="af4">
    <w:name w:val="Table Grid"/>
    <w:basedOn w:val="a2"/>
    <w:uiPriority w:val="39"/>
    <w:rsid w:val="0076117C"/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居中"/>
    <w:basedOn w:val="a0"/>
    <w:rsid w:val="0076117C"/>
    <w:pPr>
      <w:jc w:val="center"/>
    </w:pPr>
    <w:rPr>
      <w:rFonts w:cs="Times New Roman"/>
    </w:rPr>
  </w:style>
  <w:style w:type="paragraph" w:customStyle="1" w:styleId="-">
    <w:name w:val="公式-居中不标号"/>
    <w:basedOn w:val="af5"/>
    <w:uiPriority w:val="1"/>
    <w:rsid w:val="0076117C"/>
  </w:style>
  <w:style w:type="paragraph" w:styleId="af6">
    <w:name w:val="annotation subject"/>
    <w:basedOn w:val="ac"/>
    <w:next w:val="ac"/>
    <w:link w:val="af7"/>
    <w:uiPriority w:val="99"/>
    <w:unhideWhenUsed/>
    <w:rsid w:val="0076117C"/>
    <w:rPr>
      <w:b/>
      <w:bCs/>
    </w:rPr>
  </w:style>
  <w:style w:type="character" w:customStyle="1" w:styleId="af7">
    <w:name w:val="批注主题 字符"/>
    <w:basedOn w:val="ad"/>
    <w:link w:val="af6"/>
    <w:uiPriority w:val="99"/>
    <w:rsid w:val="0076117C"/>
    <w:rPr>
      <w:b/>
      <w:bCs/>
      <w:kern w:val="2"/>
      <w:sz w:val="24"/>
      <w:szCs w:val="24"/>
    </w:rPr>
  </w:style>
  <w:style w:type="paragraph" w:customStyle="1" w:styleId="21">
    <w:name w:val="首2"/>
    <w:basedOn w:val="a0"/>
    <w:qFormat/>
    <w:rsid w:val="0076117C"/>
    <w:pPr>
      <w:ind w:firstLineChars="200" w:firstLine="200"/>
    </w:pPr>
  </w:style>
  <w:style w:type="paragraph" w:customStyle="1" w:styleId="a">
    <w:name w:val="只编号"/>
    <w:basedOn w:val="a0"/>
    <w:rsid w:val="0076117C"/>
    <w:pPr>
      <w:numPr>
        <w:numId w:val="3"/>
      </w:numPr>
    </w:pPr>
  </w:style>
  <w:style w:type="character" w:styleId="af8">
    <w:name w:val="Subtle Emphasis"/>
    <w:basedOn w:val="a1"/>
    <w:uiPriority w:val="19"/>
    <w:qFormat/>
    <w:rsid w:val="0076117C"/>
    <w:rPr>
      <w:i/>
      <w:iCs/>
      <w:color w:val="404040" w:themeColor="text1" w:themeTint="BF"/>
    </w:rPr>
  </w:style>
  <w:style w:type="table" w:customStyle="1" w:styleId="af9">
    <w:name w:val="表格"/>
    <w:basedOn w:val="a2"/>
    <w:uiPriority w:val="99"/>
    <w:rsid w:val="0076117C"/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afa">
    <w:name w:val="我的表格样式"/>
    <w:basedOn w:val="a2"/>
    <w:uiPriority w:val="99"/>
    <w:rsid w:val="0076117C"/>
    <w:pPr>
      <w:jc w:val="both"/>
    </w:pPr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fb">
    <w:name w:val="表格内"/>
    <w:basedOn w:val="a0"/>
    <w:qFormat/>
    <w:rsid w:val="0076117C"/>
    <w:pPr>
      <w:jc w:val="center"/>
    </w:pPr>
    <w:rPr>
      <w:sz w:val="21"/>
    </w:rPr>
  </w:style>
  <w:style w:type="character" w:styleId="HTML">
    <w:name w:val="HTML Code"/>
    <w:basedOn w:val="a1"/>
    <w:uiPriority w:val="99"/>
    <w:unhideWhenUsed/>
    <w:rsid w:val="00C35B6A"/>
    <w:rPr>
      <w:rFonts w:ascii="宋体" w:eastAsia="宋体" w:hAnsi="宋体" w:cs="宋体"/>
      <w:sz w:val="24"/>
      <w:szCs w:val="24"/>
    </w:rPr>
  </w:style>
  <w:style w:type="character" w:styleId="afc">
    <w:name w:val="Hyperlink"/>
    <w:basedOn w:val="a1"/>
    <w:rsid w:val="005E10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9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git-scm.com/book/zh/v2/Git-%E5%88%86%E6%94%AF-%E8%BF%9C%E7%A8%8B%E5%88%86%E6%94%AF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idq2790\My%20Documents\LiaoCheng\Office&#12289;AutoCad&#27169;&#26495;&#12289;&#35774;&#32622;&#31561;\&#25105;&#30340;Word&#27169;&#26495;\&#31616;&#21333;&#30340;&#25253;&#21578;&#31561;%20-%202&#32423;&#26631;&#39064;&#19981;&#26174;&#31034;1&#32423;&#26631;&#39064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96A77-018C-4AD3-A205-A5F99739C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简单的报告等 - 2级标题不显示1级标题.dotm</Template>
  <TotalTime>0</TotalTime>
  <Pages>4</Pages>
  <Words>313</Words>
  <Characters>1787</Characters>
  <Application>Microsoft Office Word</Application>
  <DocSecurity>0</DocSecurity>
  <Lines>14</Lines>
  <Paragraphs>4</Paragraphs>
  <ScaleCrop>false</ScaleCrop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2021-01-13T08:47:00Z</dcterms:created>
  <dcterms:modified xsi:type="dcterms:W3CDTF">2021-02-24T03:33:00Z</dcterms:modified>
</cp:coreProperties>
</file>